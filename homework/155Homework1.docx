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D7DFB" w14:textId="77777777" w:rsidR="00186489" w:rsidRDefault="00A00022" w:rsidP="00A00022">
      <w:pPr>
        <w:pStyle w:val="Heading1"/>
        <w:jc w:val="both"/>
        <w:rPr>
          <w:lang w:eastAsia="zh-CN"/>
        </w:rPr>
      </w:pPr>
      <w:r>
        <w:rPr>
          <w:lang w:eastAsia="zh-CN"/>
        </w:rPr>
        <w:t>Homework1</w:t>
      </w:r>
    </w:p>
    <w:p w14:paraId="029706C4" w14:textId="77777777" w:rsidR="00A00022" w:rsidRPr="00A00022" w:rsidRDefault="00A00022" w:rsidP="00A00022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Basics:</w:t>
      </w:r>
    </w:p>
    <w:p w14:paraId="76EB34FD" w14:textId="77777777" w:rsidR="00A00022" w:rsidRDefault="00A00022" w:rsidP="00A00022">
      <w:pPr>
        <w:pStyle w:val="ListBullet"/>
      </w:pPr>
      <w:r>
        <w:rPr>
          <w:lang w:eastAsia="zh-CN"/>
        </w:rPr>
        <w:t>Question A: Hypothesis set is also called model class which will be used to validate and test the data; The hypothesis of a linear model is expressed as:</w:t>
      </w:r>
    </w:p>
    <w:p w14:paraId="385CB910" w14:textId="2B9EE84B" w:rsidR="00A00022" w:rsidRPr="00D73C5B" w:rsidRDefault="00A00022" w:rsidP="00A00022">
      <w:pPr>
        <w:pStyle w:val="ListBullet"/>
        <w:numPr>
          <w:ilvl w:val="0"/>
          <w:numId w:val="0"/>
        </w:numPr>
        <w:ind w:left="360"/>
        <w:jc w:val="center"/>
        <w:rPr>
          <w:lang w:eastAsia="zh-CN"/>
        </w:rPr>
      </w:pPr>
      <m:oMathPara>
        <m:oMath>
          <m:r>
            <m:rPr>
              <m:nor/>
            </m:rP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e>
              <m:r>
                <w:rPr>
                  <w:rFonts w:ascii="Cambria Math" w:hAnsi="Cambria Math"/>
                  <w:lang w:eastAsia="zh-CN"/>
                </w:rPr>
                <m:t>w,b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x-b</m:t>
          </m:r>
        </m:oMath>
      </m:oMathPara>
    </w:p>
    <w:p w14:paraId="0A4245EA" w14:textId="77777777" w:rsidR="00D73C5B" w:rsidRDefault="00D73C5B" w:rsidP="00D73C5B">
      <w:pPr>
        <w:pStyle w:val="ListBullet"/>
        <w:numPr>
          <w:ilvl w:val="0"/>
          <w:numId w:val="0"/>
        </w:numPr>
        <w:ind w:left="360"/>
        <w:rPr>
          <w:rFonts w:hint="eastAsia"/>
        </w:rPr>
      </w:pPr>
    </w:p>
    <w:p w14:paraId="58345BA0" w14:textId="221E44C7" w:rsidR="00186489" w:rsidRDefault="00D73C5B" w:rsidP="00A00022">
      <w:pPr>
        <w:pStyle w:val="ListBullet"/>
      </w:pPr>
      <w:r>
        <w:rPr>
          <w:lang w:eastAsia="zh-CN"/>
        </w:rPr>
        <w:t xml:space="preserve">Question B: </w:t>
      </w:r>
      <w:proofErr w:type="spellStart"/>
      <w:r>
        <w:rPr>
          <w:lang w:eastAsia="zh-CN"/>
        </w:rPr>
        <w:t>Overfitting</w:t>
      </w:r>
      <w:proofErr w:type="spellEnd"/>
      <w:r>
        <w:rPr>
          <w:lang w:eastAsia="zh-CN"/>
        </w:rPr>
        <w:t xml:space="preserve"> occurs when a training set is too complex that has too many parameters related to the number of observation. As a result, the model class (w, b)</w:t>
      </w:r>
      <w:r w:rsidR="00055341">
        <w:rPr>
          <w:lang w:eastAsia="zh-CN"/>
        </w:rPr>
        <w:t xml:space="preserve"> derived from it cannot be applied to the whole data set which is really large compared with the former set.</w:t>
      </w:r>
    </w:p>
    <w:p w14:paraId="740C9788" w14:textId="77777777" w:rsidR="00055341" w:rsidRDefault="00055341" w:rsidP="00055341">
      <w:pPr>
        <w:pStyle w:val="ListBullet"/>
        <w:numPr>
          <w:ilvl w:val="0"/>
          <w:numId w:val="0"/>
        </w:numPr>
        <w:ind w:left="792" w:hanging="432"/>
        <w:rPr>
          <w:lang w:eastAsia="zh-CN"/>
        </w:rPr>
      </w:pPr>
    </w:p>
    <w:p w14:paraId="4D8024CC" w14:textId="5977B1AE" w:rsidR="00055341" w:rsidRDefault="00055341" w:rsidP="00055341">
      <w:pPr>
        <w:pStyle w:val="ListBullet"/>
      </w:pPr>
      <w:r>
        <w:rPr>
          <w:lang w:eastAsia="zh-CN"/>
        </w:rPr>
        <w:t xml:space="preserve">Question </w:t>
      </w:r>
      <w:r>
        <w:rPr>
          <w:lang w:eastAsia="zh-CN"/>
        </w:rPr>
        <w:t>C</w:t>
      </w:r>
      <w:r>
        <w:rPr>
          <w:lang w:eastAsia="zh-CN"/>
        </w:rPr>
        <w:t xml:space="preserve">: </w:t>
      </w:r>
      <w:r>
        <w:rPr>
          <w:lang w:eastAsia="zh-CN"/>
        </w:rPr>
        <w:t xml:space="preserve">The most common way to prevent </w:t>
      </w:r>
      <w:proofErr w:type="spellStart"/>
      <w:r>
        <w:rPr>
          <w:lang w:eastAsia="zh-CN"/>
        </w:rPr>
        <w:t>overfitting</w:t>
      </w:r>
      <w:proofErr w:type="spellEnd"/>
      <w:r>
        <w:rPr>
          <w:lang w:eastAsia="zh-CN"/>
        </w:rPr>
        <w:t xml:space="preserve"> is using techniques such as cross-validation, model selection so that the model can fully learn the training set rather than just “memorize” it.</w:t>
      </w:r>
    </w:p>
    <w:p w14:paraId="5FE84763" w14:textId="77777777" w:rsidR="00055341" w:rsidRDefault="00055341" w:rsidP="00055341">
      <w:pPr>
        <w:pStyle w:val="ListBullet"/>
        <w:numPr>
          <w:ilvl w:val="0"/>
          <w:numId w:val="0"/>
        </w:numPr>
      </w:pPr>
    </w:p>
    <w:p w14:paraId="4368B537" w14:textId="224F27F2" w:rsidR="00F11ADD" w:rsidRDefault="00055341" w:rsidP="00F11ADD">
      <w:pPr>
        <w:pStyle w:val="ListBullet"/>
      </w:pPr>
      <w:r>
        <w:rPr>
          <w:rFonts w:hint="eastAsia"/>
          <w:lang w:eastAsia="zh-CN"/>
        </w:rPr>
        <w:t xml:space="preserve">Question D: </w:t>
      </w:r>
    </w:p>
    <w:p w14:paraId="3C7705DC" w14:textId="58D6BD15" w:rsidR="00F11ADD" w:rsidRDefault="00055341" w:rsidP="00F11ADD">
      <w:pPr>
        <w:pStyle w:val="ListBulle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Training data is the set of examples you use to learn. Each input in this set has a specified output.</w:t>
      </w:r>
      <w:r>
        <w:rPr>
          <w:lang w:eastAsia="zh-CN"/>
        </w:rPr>
        <w:t xml:space="preserve"> </w:t>
      </w:r>
    </w:p>
    <w:p w14:paraId="757916A6" w14:textId="631D164E" w:rsidR="00F11ADD" w:rsidRDefault="00055341" w:rsidP="00F11ADD">
      <w:pPr>
        <w:pStyle w:val="ListBullet"/>
        <w:numPr>
          <w:ilvl w:val="0"/>
          <w:numId w:val="7"/>
        </w:numPr>
      </w:pPr>
      <w:r>
        <w:rPr>
          <w:lang w:eastAsia="zh-CN"/>
        </w:rPr>
        <w:t>Validation data is what you use to do the iteration optimization until you find the “optimal” model</w:t>
      </w:r>
      <w:r w:rsidR="00761C00">
        <w:rPr>
          <w:lang w:eastAsia="zh-CN"/>
        </w:rPr>
        <w:t xml:space="preserve">. </w:t>
      </w:r>
    </w:p>
    <w:p w14:paraId="25FBF203" w14:textId="34DBB034" w:rsidR="00055341" w:rsidRDefault="00761C00" w:rsidP="00F11ADD">
      <w:pPr>
        <w:pStyle w:val="ListBullet"/>
        <w:numPr>
          <w:ilvl w:val="0"/>
          <w:numId w:val="7"/>
        </w:numPr>
      </w:pPr>
      <w:r>
        <w:rPr>
          <w:lang w:eastAsia="zh-CN"/>
        </w:rPr>
        <w:t>Test data is used to calculate the test error to demonstrate the quality of the final model (after the selection process (ii)).</w:t>
      </w:r>
    </w:p>
    <w:p w14:paraId="2738E003" w14:textId="77777777" w:rsidR="00761C00" w:rsidRDefault="00761C00" w:rsidP="00761C00">
      <w:pPr>
        <w:pStyle w:val="ListBullet"/>
        <w:numPr>
          <w:ilvl w:val="0"/>
          <w:numId w:val="0"/>
        </w:numPr>
      </w:pPr>
    </w:p>
    <w:p w14:paraId="760E8CB5" w14:textId="0BED5576" w:rsidR="00761C00" w:rsidRDefault="00761C00" w:rsidP="00055341">
      <w:pPr>
        <w:pStyle w:val="ListBullet"/>
      </w:pPr>
      <w:r>
        <w:rPr>
          <w:rFonts w:hint="eastAsia"/>
          <w:lang w:eastAsia="zh-CN"/>
        </w:rPr>
        <w:lastRenderedPageBreak/>
        <w:t>Qu</w:t>
      </w:r>
      <w:r>
        <w:rPr>
          <w:lang w:eastAsia="zh-CN"/>
        </w:rPr>
        <w:t xml:space="preserve">estion E: The fundamental training data sample assumption is that the training data is neither </w:t>
      </w:r>
      <w:proofErr w:type="spellStart"/>
      <w:r>
        <w:rPr>
          <w:lang w:eastAsia="zh-CN"/>
        </w:rPr>
        <w:t>overfit</w:t>
      </w:r>
      <w:proofErr w:type="spellEnd"/>
      <w:r>
        <w:rPr>
          <w:lang w:eastAsia="zh-CN"/>
        </w:rPr>
        <w:t xml:space="preserve"> nor </w:t>
      </w:r>
      <w:proofErr w:type="spellStart"/>
      <w:r>
        <w:rPr>
          <w:lang w:eastAsia="zh-CN"/>
        </w:rPr>
        <w:t>underfit</w:t>
      </w:r>
      <w:proofErr w:type="spellEnd"/>
      <w:r>
        <w:rPr>
          <w:lang w:eastAsia="zh-CN"/>
        </w:rPr>
        <w:t>, it properly represents the large scale data set we would like to predict.</w:t>
      </w:r>
    </w:p>
    <w:p w14:paraId="2AF43F60" w14:textId="77777777" w:rsidR="00761C00" w:rsidRDefault="00761C00" w:rsidP="00761C00">
      <w:pPr>
        <w:pStyle w:val="ListBullet"/>
        <w:numPr>
          <w:ilvl w:val="0"/>
          <w:numId w:val="0"/>
        </w:numPr>
      </w:pPr>
    </w:p>
    <w:p w14:paraId="498D276A" w14:textId="017E7618" w:rsidR="00F11ADD" w:rsidRDefault="00761C00" w:rsidP="00F11ADD">
      <w:pPr>
        <w:pStyle w:val="ListBullet"/>
        <w:rPr>
          <w:rFonts w:hint="eastAsia"/>
        </w:rPr>
      </w:pPr>
      <w:r>
        <w:rPr>
          <w:rFonts w:hint="eastAsia"/>
          <w:lang w:eastAsia="zh-CN"/>
        </w:rPr>
        <w:t>Qu</w:t>
      </w:r>
      <w:r>
        <w:rPr>
          <w:lang w:eastAsia="zh-CN"/>
        </w:rPr>
        <w:t xml:space="preserve">estion F: </w:t>
      </w:r>
      <w:r w:rsidR="00F11ADD">
        <w:rPr>
          <w:lang w:eastAsia="zh-CN"/>
        </w:rPr>
        <w:t>In spam email example:</w:t>
      </w:r>
    </w:p>
    <w:p w14:paraId="6B853309" w14:textId="178C082D" w:rsidR="00F11ADD" w:rsidRDefault="00F11ADD" w:rsidP="00F11ADD">
      <w:pPr>
        <w:pStyle w:val="ListBulle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input space X, is the word vector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dictionary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of each email;</w:t>
      </w:r>
    </w:p>
    <w:p w14:paraId="7E41503E" w14:textId="524B4DA5" w:rsidR="00055341" w:rsidRDefault="00F11ADD" w:rsidP="00F11ADD">
      <w:pPr>
        <w:pStyle w:val="ListBulle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output space Y, is the classification result whether this email is a spam or not.</w:t>
      </w:r>
    </w:p>
    <w:p w14:paraId="73DC4C0B" w14:textId="655E2CFE" w:rsidR="00F11ADD" w:rsidRDefault="00F11ADD" w:rsidP="00F11ADD">
      <w:pPr>
        <w:pStyle w:val="ListBulle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The target function X-&gt;Y, is the classifier to determine whether the email is a spam or not.</w:t>
      </w:r>
    </w:p>
    <w:p w14:paraId="6B0393AE" w14:textId="77777777" w:rsidR="00F11ADD" w:rsidRDefault="00F11ADD" w:rsidP="00F11ADD">
      <w:pPr>
        <w:pStyle w:val="ListBullet"/>
        <w:numPr>
          <w:ilvl w:val="0"/>
          <w:numId w:val="0"/>
        </w:numPr>
        <w:ind w:left="792" w:hanging="432"/>
        <w:rPr>
          <w:lang w:eastAsia="zh-CN"/>
        </w:rPr>
      </w:pPr>
    </w:p>
    <w:p w14:paraId="7E0AE235" w14:textId="677734CD" w:rsidR="0022399D" w:rsidRDefault="0022399D" w:rsidP="0022399D">
      <w:pPr>
        <w:pStyle w:val="ListBullet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>Bias Variance Tradeoff</w:t>
      </w:r>
    </w:p>
    <w:p w14:paraId="63318632" w14:textId="7DF61150" w:rsidR="0022399D" w:rsidRDefault="0022399D" w:rsidP="0022399D">
      <w:pPr>
        <w:pStyle w:val="ListBulle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The Perceptron</w:t>
      </w:r>
    </w:p>
    <w:p w14:paraId="3C837D81" w14:textId="77777777" w:rsidR="001C5C42" w:rsidRDefault="0022399D" w:rsidP="001C5C42">
      <w:pPr>
        <w:pStyle w:val="ListBullet"/>
        <w:rPr>
          <w:lang w:eastAsia="zh-CN"/>
        </w:rPr>
      </w:pPr>
      <w:r>
        <w:rPr>
          <w:lang w:eastAsia="zh-CN"/>
        </w:rPr>
        <w:t xml:space="preserve">Question A: </w:t>
      </w:r>
      <w:r w:rsidR="001C5C42">
        <w:rPr>
          <w:lang w:eastAsia="zh-CN"/>
        </w:rPr>
        <w:t xml:space="preserve">To include the bias term, we can include an additional element in </w:t>
      </w:r>
      <m:oMath>
        <m:acc>
          <m:accPr>
            <m:chr m:val="⃗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  <w:r w:rsidR="001C5C42">
        <w:rPr>
          <w:lang w:eastAsia="zh-CN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w</m:t>
            </m:r>
          </m:e>
        </m:acc>
      </m:oMath>
      <w:r w:rsidR="001C5C42">
        <w:rPr>
          <w:lang w:eastAsia="zh-CN"/>
        </w:rPr>
        <w:t xml:space="preserve"> separately:</w:t>
      </w:r>
    </w:p>
    <w:p w14:paraId="63F79FC6" w14:textId="57C07719" w:rsidR="001C5C42" w:rsidRPr="001C5C42" w:rsidRDefault="001C5C42" w:rsidP="001C5C42">
      <w:pPr>
        <w:pStyle w:val="ListBullet"/>
        <w:numPr>
          <w:ilvl w:val="0"/>
          <w:numId w:val="0"/>
        </w:numPr>
        <w:ind w:left="792"/>
        <w:jc w:val="center"/>
        <w:rPr>
          <w:lang w:eastAsia="zh-C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acc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d>
        </m:oMath>
      </m:oMathPara>
    </w:p>
    <w:p w14:paraId="0DA5CDDB" w14:textId="0FE58347" w:rsidR="001C5C42" w:rsidRDefault="001C5C42" w:rsidP="001C5C42">
      <w:pPr>
        <w:pStyle w:val="ListBullet"/>
        <w:numPr>
          <w:ilvl w:val="0"/>
          <w:numId w:val="0"/>
        </w:numPr>
        <w:ind w:left="792"/>
        <w:jc w:val="center"/>
        <w:rPr>
          <w:rFonts w:hint="eastAsia"/>
          <w:lang w:eastAsia="zh-C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b,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d>
        </m:oMath>
      </m:oMathPara>
      <w:bookmarkStart w:id="0" w:name="_GoBack"/>
      <w:bookmarkEnd w:id="0"/>
    </w:p>
    <w:p w14:paraId="3BED7177" w14:textId="77777777" w:rsidR="00F11ADD" w:rsidRDefault="00F11ADD" w:rsidP="00F11ADD">
      <w:pPr>
        <w:pStyle w:val="ListBullet"/>
        <w:numPr>
          <w:ilvl w:val="0"/>
          <w:numId w:val="0"/>
        </w:numPr>
        <w:ind w:left="1440"/>
        <w:rPr>
          <w:rFonts w:hint="eastAsia"/>
          <w:lang w:eastAsia="zh-CN"/>
        </w:rPr>
      </w:pPr>
    </w:p>
    <w:sectPr w:rsidR="00F11AD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AD96C" w14:textId="77777777" w:rsidR="00C36754" w:rsidRDefault="00C36754">
      <w:r>
        <w:separator/>
      </w:r>
    </w:p>
    <w:p w14:paraId="07A3EB44" w14:textId="77777777" w:rsidR="00C36754" w:rsidRDefault="00C36754"/>
  </w:endnote>
  <w:endnote w:type="continuationSeparator" w:id="0">
    <w:p w14:paraId="300A9D6C" w14:textId="77777777" w:rsidR="00C36754" w:rsidRDefault="00C36754">
      <w:r>
        <w:continuationSeparator/>
      </w:r>
    </w:p>
    <w:p w14:paraId="2245F78D" w14:textId="77777777" w:rsidR="00C36754" w:rsidRDefault="00C36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46CCF" w14:textId="77777777" w:rsidR="00186489" w:rsidRDefault="00C367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6B8C" w14:textId="77777777" w:rsidR="00C36754" w:rsidRDefault="00C36754">
      <w:r>
        <w:separator/>
      </w:r>
    </w:p>
    <w:p w14:paraId="3910C65B" w14:textId="77777777" w:rsidR="00C36754" w:rsidRDefault="00C36754"/>
  </w:footnote>
  <w:footnote w:type="continuationSeparator" w:id="0">
    <w:p w14:paraId="4CA6CA31" w14:textId="77777777" w:rsidR="00C36754" w:rsidRDefault="00C36754">
      <w:r>
        <w:continuationSeparator/>
      </w:r>
    </w:p>
    <w:p w14:paraId="35A79896" w14:textId="77777777" w:rsidR="00C36754" w:rsidRDefault="00C3675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5CEA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66BC9918"/>
    <w:lvl w:ilvl="0" w:tplc="A78AD9E8">
      <w:start w:val="1"/>
      <w:numFmt w:val="bullet"/>
      <w:pStyle w:val="List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201F35"/>
    <w:multiLevelType w:val="hybridMultilevel"/>
    <w:tmpl w:val="978A1430"/>
    <w:lvl w:ilvl="0" w:tplc="85E29EB8">
      <w:start w:val="1"/>
      <w:numFmt w:val="lowerRoman"/>
      <w:lvlText w:val="(%1)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544D455C"/>
    <w:multiLevelType w:val="hybridMultilevel"/>
    <w:tmpl w:val="0BA63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12C85"/>
    <w:multiLevelType w:val="hybridMultilevel"/>
    <w:tmpl w:val="7C10F5AA"/>
    <w:lvl w:ilvl="0" w:tplc="7BD88680">
      <w:start w:val="1"/>
      <w:numFmt w:val="lowerRoman"/>
      <w:lvlText w:val="(%1)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22"/>
    <w:rsid w:val="00055341"/>
    <w:rsid w:val="00186489"/>
    <w:rsid w:val="001C5C42"/>
    <w:rsid w:val="0022399D"/>
    <w:rsid w:val="00761C00"/>
    <w:rsid w:val="00A00022"/>
    <w:rsid w:val="00C36754"/>
    <w:rsid w:val="00D73C5B"/>
    <w:rsid w:val="00F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7F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00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002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0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yaMa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AD"/>
    <w:rsid w:val="003557FE"/>
    <w:rsid w:val="006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E2CA16CE55AD4A8A668DE51DD91810">
    <w:name w:val="A9E2CA16CE55AD4A8A668DE51DD9181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152B6A5C6D5F043B0706A59FE7B9EF4">
    <w:name w:val="E152B6A5C6D5F043B0706A59FE7B9EF4"/>
  </w:style>
  <w:style w:type="character" w:styleId="PlaceholderText">
    <w:name w:val="Placeholder Text"/>
    <w:basedOn w:val="DefaultParagraphFont"/>
    <w:uiPriority w:val="99"/>
    <w:semiHidden/>
    <w:rsid w:val="006958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56</TotalTime>
  <Pages>2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马雷娅</dc:creator>
  <cp:keywords/>
  <dc:description/>
  <cp:lastModifiedBy>马雷娅</cp:lastModifiedBy>
  <cp:revision>2</cp:revision>
  <dcterms:created xsi:type="dcterms:W3CDTF">2016-01-12T03:11:00Z</dcterms:created>
  <dcterms:modified xsi:type="dcterms:W3CDTF">2016-01-12T04:19:00Z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